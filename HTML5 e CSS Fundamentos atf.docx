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0DA" w:rsidRDefault="00766371" w:rsidP="00AE40DA">
      <w:pPr>
        <w:jc w:val="center"/>
        <w:rPr>
          <w:b/>
        </w:rPr>
      </w:pPr>
      <w:r w:rsidRPr="001B2A5D">
        <w:rPr>
          <w:b/>
        </w:rPr>
        <w:t xml:space="preserve">Atividade Prática Final </w:t>
      </w:r>
    </w:p>
    <w:p w:rsidR="00AE40DA" w:rsidRPr="00AE40DA" w:rsidRDefault="00AE40DA" w:rsidP="00AE40DA">
      <w:pPr>
        <w:jc w:val="center"/>
        <w:rPr>
          <w:b/>
        </w:rPr>
      </w:pPr>
      <w:r w:rsidRPr="00AE40DA">
        <w:rPr>
          <w:b/>
        </w:rPr>
        <w:t>HTML5 e CSS Fundamentos</w:t>
      </w:r>
    </w:p>
    <w:p w:rsidR="00766371" w:rsidRDefault="00766371" w:rsidP="00766371">
      <w:pPr>
        <w:jc w:val="center"/>
      </w:pPr>
    </w:p>
    <w:p w:rsidR="00C2017C" w:rsidRPr="00C2017C" w:rsidRDefault="00AE40DA" w:rsidP="00C2017C">
      <w:pPr>
        <w:pStyle w:val="Ttulo2"/>
        <w:numPr>
          <w:ilvl w:val="3"/>
          <w:numId w:val="35"/>
        </w:numPr>
        <w:tabs>
          <w:tab w:val="left" w:pos="284"/>
        </w:tabs>
        <w:spacing w:line="420" w:lineRule="atLeast"/>
        <w:ind w:left="0" w:firstLine="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2017C">
        <w:rPr>
          <w:rFonts w:asciiTheme="majorHAnsi" w:hAnsiTheme="majorHAnsi"/>
          <w:color w:val="000000" w:themeColor="text1"/>
          <w:sz w:val="22"/>
          <w:szCs w:val="22"/>
        </w:rPr>
        <w:t>Ponha suas habilidades em práticas e crie uma página. Usando como referência o modelo apresenta</w:t>
      </w:r>
      <w:r w:rsidR="00C2017C" w:rsidRPr="00C2017C">
        <w:rPr>
          <w:rFonts w:asciiTheme="majorHAnsi" w:hAnsiTheme="majorHAnsi"/>
          <w:color w:val="000000" w:themeColor="text1"/>
          <w:sz w:val="22"/>
          <w:szCs w:val="22"/>
        </w:rPr>
        <w:t xml:space="preserve"> ABAIXO</w:t>
      </w:r>
      <w:r w:rsidRPr="00C2017C">
        <w:rPr>
          <w:rFonts w:asciiTheme="majorHAnsi" w:hAnsiTheme="majorHAnsi"/>
          <w:color w:val="000000" w:themeColor="text1"/>
          <w:sz w:val="22"/>
          <w:szCs w:val="22"/>
        </w:rPr>
        <w:t>. Coloque o link no final para o tutor acessa.</w:t>
      </w:r>
      <w:r w:rsidR="00C2017C" w:rsidRPr="00C2017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2017C" w:rsidRPr="00C2017C">
        <w:rPr>
          <w:rFonts w:asciiTheme="majorHAnsi" w:hAnsiTheme="majorHAnsi"/>
          <w:color w:val="FF0000"/>
          <w:sz w:val="22"/>
          <w:szCs w:val="22"/>
        </w:rPr>
        <w:t>Atenção</w:t>
      </w:r>
      <w:r w:rsidR="00C2017C">
        <w:rPr>
          <w:rFonts w:asciiTheme="majorHAnsi" w:hAnsiTheme="majorHAnsi"/>
          <w:color w:val="000000" w:themeColor="text1"/>
          <w:sz w:val="22"/>
          <w:szCs w:val="22"/>
        </w:rPr>
        <w:t xml:space="preserve">: </w:t>
      </w:r>
      <w:r w:rsidR="00C2017C" w:rsidRPr="00C2017C">
        <w:rPr>
          <w:rFonts w:asciiTheme="majorHAnsi" w:hAnsiTheme="majorHAnsi"/>
          <w:color w:val="000000" w:themeColor="text1"/>
          <w:sz w:val="22"/>
          <w:szCs w:val="22"/>
        </w:rPr>
        <w:t xml:space="preserve"> para a SOLICITAÇÃO DA </w:t>
      </w:r>
      <w:r w:rsidR="00C2017C" w:rsidRPr="00C2017C">
        <w:rPr>
          <w:rFonts w:asciiTheme="majorHAnsi" w:hAnsiTheme="majorHAnsi" w:cs="Arial"/>
          <w:color w:val="000000" w:themeColor="text1"/>
          <w:sz w:val="22"/>
          <w:szCs w:val="22"/>
        </w:rPr>
        <w:t>Estrutura básica d</w:t>
      </w:r>
      <w:r w:rsidR="00C2017C">
        <w:rPr>
          <w:rFonts w:asciiTheme="majorHAnsi" w:hAnsiTheme="majorHAnsi" w:cs="Arial"/>
          <w:color w:val="000000" w:themeColor="text1"/>
          <w:sz w:val="22"/>
          <w:szCs w:val="22"/>
        </w:rPr>
        <w:t xml:space="preserve">A </w:t>
      </w:r>
      <w:r w:rsidR="00C2017C" w:rsidRPr="00C2017C">
        <w:rPr>
          <w:rFonts w:asciiTheme="majorHAnsi" w:hAnsiTheme="majorHAnsi" w:cs="Arial"/>
          <w:color w:val="000000" w:themeColor="text1"/>
          <w:sz w:val="22"/>
          <w:szCs w:val="22"/>
        </w:rPr>
        <w:t>página</w:t>
      </w:r>
      <w:r w:rsidR="00C2017C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:rsidR="00AE40DA" w:rsidRPr="00AE40DA" w:rsidRDefault="00AE40DA" w:rsidP="00C2017C">
      <w:pPr>
        <w:pStyle w:val="PargrafodaLista"/>
        <w:shd w:val="clear" w:color="auto" w:fill="FFFFFF"/>
        <w:spacing w:line="270" w:lineRule="atLeast"/>
        <w:ind w:left="720"/>
        <w:rPr>
          <w:color w:val="333333"/>
          <w:szCs w:val="24"/>
        </w:rPr>
      </w:pPr>
    </w:p>
    <w:p w:rsidR="00116372" w:rsidRPr="00C2017C" w:rsidRDefault="00AE40DA" w:rsidP="00116372">
      <w:pPr>
        <w:pStyle w:val="PargrafodaLista"/>
        <w:numPr>
          <w:ilvl w:val="0"/>
          <w:numId w:val="37"/>
        </w:numPr>
        <w:shd w:val="clear" w:color="auto" w:fill="FFFFFF"/>
        <w:spacing w:line="270" w:lineRule="atLeast"/>
        <w:ind w:left="1276"/>
        <w:rPr>
          <w:rFonts w:asciiTheme="majorHAnsi" w:hAnsiTheme="majorHAnsi"/>
          <w:sz w:val="22"/>
          <w:szCs w:val="22"/>
        </w:rPr>
      </w:pPr>
      <w:r w:rsidRPr="00C2017C">
        <w:rPr>
          <w:rFonts w:asciiTheme="majorHAnsi" w:hAnsiTheme="majorHAnsi"/>
          <w:sz w:val="22"/>
          <w:szCs w:val="22"/>
        </w:rPr>
        <w:t>&lt;Header&gt; –</w:t>
      </w:r>
      <w:r w:rsidR="00760B36" w:rsidRPr="00C2017C">
        <w:rPr>
          <w:rFonts w:asciiTheme="majorHAnsi" w:hAnsiTheme="majorHAnsi"/>
          <w:sz w:val="22"/>
          <w:szCs w:val="22"/>
        </w:rPr>
        <w:t xml:space="preserve"> C</w:t>
      </w:r>
      <w:r w:rsidRPr="00C2017C">
        <w:rPr>
          <w:rFonts w:asciiTheme="majorHAnsi" w:hAnsiTheme="majorHAnsi"/>
          <w:sz w:val="22"/>
          <w:szCs w:val="22"/>
        </w:rPr>
        <w:t xml:space="preserve">abeçalho da Página: </w:t>
      </w:r>
      <w:r w:rsidRPr="00C2017C">
        <w:rPr>
          <w:rFonts w:asciiTheme="majorHAnsi" w:hAnsiTheme="majorHAnsi"/>
          <w:b/>
          <w:color w:val="FF0000"/>
          <w:sz w:val="22"/>
          <w:szCs w:val="22"/>
        </w:rPr>
        <w:t>Nome completo do aluno (a);</w:t>
      </w:r>
      <w:r w:rsidR="00116372" w:rsidRPr="00C2017C">
        <w:rPr>
          <w:rFonts w:asciiTheme="majorHAnsi" w:hAnsiTheme="majorHAnsi"/>
          <w:color w:val="FF0000"/>
          <w:sz w:val="22"/>
          <w:szCs w:val="22"/>
        </w:rPr>
        <w:t xml:space="preserve"> </w:t>
      </w:r>
    </w:p>
    <w:p w:rsidR="00116372" w:rsidRPr="00C2017C" w:rsidRDefault="00116372" w:rsidP="00116372">
      <w:pPr>
        <w:pStyle w:val="PargrafodaLista"/>
        <w:numPr>
          <w:ilvl w:val="0"/>
          <w:numId w:val="37"/>
        </w:numPr>
        <w:shd w:val="clear" w:color="auto" w:fill="FFFFFF"/>
        <w:spacing w:line="270" w:lineRule="atLeast"/>
        <w:ind w:left="1276"/>
        <w:rPr>
          <w:rFonts w:asciiTheme="majorHAnsi" w:hAnsiTheme="majorHAnsi"/>
          <w:sz w:val="22"/>
          <w:szCs w:val="22"/>
        </w:rPr>
      </w:pPr>
      <w:r w:rsidRPr="00C2017C">
        <w:rPr>
          <w:rFonts w:asciiTheme="majorHAnsi" w:hAnsiTheme="majorHAnsi"/>
          <w:sz w:val="22"/>
          <w:szCs w:val="22"/>
        </w:rPr>
        <w:t>&lt;</w:t>
      </w:r>
      <w:proofErr w:type="spellStart"/>
      <w:r w:rsidRPr="00C2017C">
        <w:rPr>
          <w:rFonts w:asciiTheme="majorHAnsi" w:hAnsiTheme="majorHAnsi"/>
          <w:sz w:val="22"/>
          <w:szCs w:val="22"/>
        </w:rPr>
        <w:t>Nav</w:t>
      </w:r>
      <w:proofErr w:type="spellEnd"/>
      <w:r w:rsidRPr="00C2017C">
        <w:rPr>
          <w:rFonts w:asciiTheme="majorHAnsi" w:hAnsiTheme="majorHAnsi"/>
          <w:sz w:val="22"/>
          <w:szCs w:val="22"/>
        </w:rPr>
        <w:t xml:space="preserve">&gt; Navegação Menu: </w:t>
      </w:r>
      <w:r w:rsidRPr="00C2017C">
        <w:rPr>
          <w:rFonts w:asciiTheme="majorHAnsi" w:hAnsiTheme="majorHAnsi"/>
          <w:b/>
          <w:color w:val="FF0000"/>
          <w:sz w:val="22"/>
          <w:szCs w:val="22"/>
        </w:rPr>
        <w:t>livre;</w:t>
      </w:r>
    </w:p>
    <w:p w:rsidR="00116372" w:rsidRPr="00C2017C" w:rsidRDefault="00116372" w:rsidP="00116372">
      <w:pPr>
        <w:pStyle w:val="PargrafodaLista"/>
        <w:numPr>
          <w:ilvl w:val="0"/>
          <w:numId w:val="37"/>
        </w:numPr>
        <w:shd w:val="clear" w:color="auto" w:fill="FFFFFF"/>
        <w:spacing w:line="270" w:lineRule="atLeast"/>
        <w:ind w:left="1276"/>
        <w:rPr>
          <w:rFonts w:asciiTheme="majorHAnsi" w:hAnsiTheme="majorHAnsi"/>
          <w:b/>
          <w:color w:val="FF0000"/>
          <w:sz w:val="22"/>
          <w:szCs w:val="22"/>
        </w:rPr>
      </w:pPr>
      <w:r w:rsidRPr="00C2017C">
        <w:rPr>
          <w:rFonts w:asciiTheme="majorHAnsi" w:hAnsiTheme="majorHAnsi"/>
          <w:sz w:val="22"/>
          <w:szCs w:val="22"/>
        </w:rPr>
        <w:t>&lt;</w:t>
      </w:r>
      <w:proofErr w:type="spellStart"/>
      <w:r w:rsidRPr="00C2017C">
        <w:rPr>
          <w:rFonts w:asciiTheme="majorHAnsi" w:hAnsiTheme="majorHAnsi"/>
          <w:sz w:val="22"/>
          <w:szCs w:val="22"/>
        </w:rPr>
        <w:t>Section</w:t>
      </w:r>
      <w:proofErr w:type="spellEnd"/>
      <w:r w:rsidRPr="00C2017C">
        <w:rPr>
          <w:rFonts w:asciiTheme="majorHAnsi" w:hAnsiTheme="majorHAnsi"/>
          <w:sz w:val="22"/>
          <w:szCs w:val="22"/>
        </w:rPr>
        <w:t xml:space="preserve">&gt; Conteúdo: </w:t>
      </w:r>
      <w:r w:rsidRPr="00C2017C">
        <w:rPr>
          <w:rFonts w:asciiTheme="majorHAnsi" w:hAnsiTheme="majorHAnsi" w:cs="Arial"/>
          <w:b/>
          <w:color w:val="FF0000"/>
          <w:sz w:val="22"/>
          <w:szCs w:val="22"/>
        </w:rPr>
        <w:t>Redes sociais e saúde mental: como lidar com a toxicidade virtual?</w:t>
      </w:r>
    </w:p>
    <w:p w:rsidR="00116372" w:rsidRPr="00C2017C" w:rsidRDefault="00116372" w:rsidP="00116372">
      <w:pPr>
        <w:pStyle w:val="PargrafodaLista"/>
        <w:numPr>
          <w:ilvl w:val="0"/>
          <w:numId w:val="37"/>
        </w:numPr>
        <w:shd w:val="clear" w:color="auto" w:fill="FFFFFF"/>
        <w:spacing w:line="270" w:lineRule="atLeast"/>
        <w:ind w:left="1276"/>
        <w:rPr>
          <w:rFonts w:asciiTheme="majorHAnsi" w:hAnsiTheme="majorHAnsi" w:cs="Arial"/>
          <w:sz w:val="22"/>
          <w:szCs w:val="22"/>
        </w:rPr>
      </w:pPr>
      <w:r w:rsidRPr="00C2017C">
        <w:rPr>
          <w:rFonts w:asciiTheme="majorHAnsi" w:hAnsiTheme="majorHAnsi"/>
          <w:sz w:val="22"/>
          <w:szCs w:val="22"/>
        </w:rPr>
        <w:t>&lt;</w:t>
      </w:r>
      <w:proofErr w:type="spellStart"/>
      <w:r w:rsidRPr="00C2017C">
        <w:rPr>
          <w:rFonts w:asciiTheme="majorHAnsi" w:hAnsiTheme="majorHAnsi"/>
          <w:sz w:val="22"/>
          <w:szCs w:val="22"/>
        </w:rPr>
        <w:t>Article</w:t>
      </w:r>
      <w:proofErr w:type="spellEnd"/>
      <w:r w:rsidRPr="00C2017C">
        <w:rPr>
          <w:rFonts w:asciiTheme="majorHAnsi" w:hAnsiTheme="majorHAnsi"/>
          <w:sz w:val="22"/>
          <w:szCs w:val="22"/>
        </w:rPr>
        <w:t xml:space="preserve">&gt; </w:t>
      </w:r>
      <w:r w:rsidRPr="00C2017C">
        <w:rPr>
          <w:rFonts w:asciiTheme="majorHAnsi" w:hAnsiTheme="majorHAnsi"/>
          <w:b/>
          <w:color w:val="FF0000"/>
          <w:sz w:val="22"/>
          <w:szCs w:val="22"/>
        </w:rPr>
        <w:t>anexo figura</w:t>
      </w:r>
    </w:p>
    <w:p w:rsidR="00AE40DA" w:rsidRPr="00C2017C" w:rsidRDefault="00AE40DA" w:rsidP="00760B36">
      <w:pPr>
        <w:pStyle w:val="PargrafodaLista"/>
        <w:numPr>
          <w:ilvl w:val="0"/>
          <w:numId w:val="37"/>
        </w:numPr>
        <w:shd w:val="clear" w:color="auto" w:fill="FFFFFF"/>
        <w:spacing w:line="270" w:lineRule="atLeast"/>
        <w:ind w:left="1276"/>
        <w:rPr>
          <w:rFonts w:asciiTheme="majorHAnsi" w:hAnsiTheme="majorHAnsi"/>
          <w:b/>
          <w:color w:val="FF0000"/>
          <w:sz w:val="22"/>
          <w:szCs w:val="22"/>
        </w:rPr>
      </w:pPr>
      <w:r w:rsidRPr="00C2017C">
        <w:rPr>
          <w:rFonts w:asciiTheme="majorHAnsi" w:hAnsiTheme="majorHAnsi"/>
          <w:sz w:val="22"/>
          <w:szCs w:val="22"/>
        </w:rPr>
        <w:t>&lt;</w:t>
      </w:r>
      <w:proofErr w:type="spellStart"/>
      <w:r w:rsidRPr="00C2017C">
        <w:rPr>
          <w:rFonts w:asciiTheme="majorHAnsi" w:hAnsiTheme="majorHAnsi"/>
          <w:sz w:val="22"/>
          <w:szCs w:val="22"/>
        </w:rPr>
        <w:t>Aside</w:t>
      </w:r>
      <w:proofErr w:type="spellEnd"/>
      <w:r w:rsidRPr="00C2017C">
        <w:rPr>
          <w:rFonts w:asciiTheme="majorHAnsi" w:hAnsiTheme="majorHAnsi"/>
          <w:sz w:val="22"/>
          <w:szCs w:val="22"/>
        </w:rPr>
        <w:t xml:space="preserve">&gt; </w:t>
      </w:r>
      <w:r w:rsidR="00760B36" w:rsidRPr="00C2017C">
        <w:rPr>
          <w:rFonts w:asciiTheme="majorHAnsi" w:hAnsiTheme="majorHAnsi"/>
          <w:sz w:val="22"/>
          <w:szCs w:val="22"/>
        </w:rPr>
        <w:t xml:space="preserve">Conteúdo Relacionado: </w:t>
      </w:r>
      <w:r w:rsidR="00116372" w:rsidRPr="00C2017C">
        <w:rPr>
          <w:rFonts w:asciiTheme="majorHAnsi" w:hAnsiTheme="majorHAnsi" w:cs="Arial"/>
          <w:b/>
          <w:color w:val="FF0000"/>
          <w:sz w:val="22"/>
          <w:szCs w:val="22"/>
          <w:shd w:val="clear" w:color="auto" w:fill="FFFFFF"/>
        </w:rPr>
        <w:t xml:space="preserve">Quais os impactos negativos de um ambiente de </w:t>
      </w:r>
      <w:proofErr w:type="gramStart"/>
      <w:r w:rsidR="00116372" w:rsidRPr="00C2017C">
        <w:rPr>
          <w:rFonts w:asciiTheme="majorHAnsi" w:hAnsiTheme="majorHAnsi" w:cs="Arial"/>
          <w:b/>
          <w:color w:val="FF0000"/>
          <w:sz w:val="22"/>
          <w:szCs w:val="22"/>
          <w:shd w:val="clear" w:color="auto" w:fill="FFFFFF"/>
        </w:rPr>
        <w:t>trabalho</w:t>
      </w:r>
      <w:r w:rsidR="00760B36" w:rsidRPr="00C2017C">
        <w:rPr>
          <w:rFonts w:asciiTheme="majorHAnsi" w:hAnsiTheme="majorHAnsi"/>
          <w:b/>
          <w:color w:val="FF0000"/>
          <w:sz w:val="22"/>
          <w:szCs w:val="22"/>
        </w:rPr>
        <w:t>?</w:t>
      </w:r>
      <w:r w:rsidRPr="00C2017C">
        <w:rPr>
          <w:rFonts w:asciiTheme="majorHAnsi" w:hAnsiTheme="majorHAnsi"/>
          <w:b/>
          <w:color w:val="FF0000"/>
          <w:sz w:val="22"/>
          <w:szCs w:val="22"/>
        </w:rPr>
        <w:t>;</w:t>
      </w:r>
      <w:proofErr w:type="gramEnd"/>
      <w:r w:rsidRPr="00C2017C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</w:p>
    <w:p w:rsidR="00AE40DA" w:rsidRPr="00C2017C" w:rsidRDefault="00AE40DA" w:rsidP="00AE40DA">
      <w:pPr>
        <w:pStyle w:val="PargrafodaLista"/>
        <w:numPr>
          <w:ilvl w:val="0"/>
          <w:numId w:val="37"/>
        </w:numPr>
        <w:shd w:val="clear" w:color="auto" w:fill="FFFFFF"/>
        <w:spacing w:line="270" w:lineRule="atLeast"/>
        <w:ind w:left="1276"/>
        <w:rPr>
          <w:rFonts w:asciiTheme="majorHAnsi" w:hAnsiTheme="majorHAnsi"/>
          <w:sz w:val="22"/>
          <w:szCs w:val="22"/>
        </w:rPr>
      </w:pPr>
      <w:r w:rsidRPr="00C2017C">
        <w:rPr>
          <w:rFonts w:asciiTheme="majorHAnsi" w:hAnsiTheme="majorHAnsi"/>
          <w:sz w:val="22"/>
          <w:szCs w:val="22"/>
        </w:rPr>
        <w:t>&lt;</w:t>
      </w:r>
      <w:proofErr w:type="spellStart"/>
      <w:r w:rsidRPr="00C2017C">
        <w:rPr>
          <w:rFonts w:asciiTheme="majorHAnsi" w:hAnsiTheme="majorHAnsi"/>
          <w:sz w:val="22"/>
          <w:szCs w:val="22"/>
        </w:rPr>
        <w:t>Footer</w:t>
      </w:r>
      <w:proofErr w:type="spellEnd"/>
      <w:r w:rsidRPr="00C2017C">
        <w:rPr>
          <w:rFonts w:asciiTheme="majorHAnsi" w:hAnsiTheme="majorHAnsi"/>
          <w:sz w:val="22"/>
          <w:szCs w:val="22"/>
        </w:rPr>
        <w:t xml:space="preserve">&gt; Rodapé da Página: </w:t>
      </w:r>
      <w:r w:rsidRPr="00C2017C">
        <w:rPr>
          <w:rFonts w:asciiTheme="majorHAnsi" w:hAnsiTheme="majorHAnsi"/>
          <w:b/>
          <w:color w:val="FF0000"/>
          <w:sz w:val="22"/>
          <w:szCs w:val="22"/>
        </w:rPr>
        <w:t>Data da atividade / horário / Nome do aluno (a).</w:t>
      </w:r>
    </w:p>
    <w:p w:rsidR="00116372" w:rsidRPr="00116372" w:rsidRDefault="00116372" w:rsidP="00116372">
      <w:pPr>
        <w:pStyle w:val="PargrafodaLista"/>
        <w:shd w:val="clear" w:color="auto" w:fill="FFFFFF"/>
        <w:spacing w:line="270" w:lineRule="atLeast"/>
        <w:ind w:left="1276"/>
        <w:rPr>
          <w:rFonts w:ascii="Arial" w:hAnsi="Arial" w:cs="Arial"/>
          <w:color w:val="333333"/>
          <w:sz w:val="21"/>
          <w:szCs w:val="21"/>
        </w:rPr>
      </w:pPr>
    </w:p>
    <w:p w:rsidR="00116372" w:rsidRPr="00760B36" w:rsidRDefault="00116372" w:rsidP="00116372">
      <w:pPr>
        <w:pStyle w:val="PargrafodaLista"/>
        <w:shd w:val="clear" w:color="auto" w:fill="FFFFFF"/>
        <w:spacing w:line="270" w:lineRule="atLeast"/>
        <w:ind w:left="1276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0895006" wp14:editId="45D0BCF6">
            <wp:extent cx="2266950" cy="207633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DA" w:rsidRDefault="00AE40DA" w:rsidP="00AE40DA">
      <w:pPr>
        <w:pStyle w:val="PargrafodaLista"/>
        <w:shd w:val="clear" w:color="auto" w:fill="FFFFFF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textAlignment w:val="baseline"/>
        <w:rPr>
          <w:rFonts w:asciiTheme="majorHAnsi" w:hAnsiTheme="majorHAnsi" w:cs="Arial"/>
          <w:sz w:val="22"/>
        </w:rPr>
      </w:pPr>
    </w:p>
    <w:p w:rsidR="00AE40DA" w:rsidRPr="00C2017C" w:rsidRDefault="0037603C" w:rsidP="00AE40DA">
      <w:pPr>
        <w:pStyle w:val="PargrafodaLista"/>
        <w:numPr>
          <w:ilvl w:val="0"/>
          <w:numId w:val="36"/>
        </w:numPr>
        <w:shd w:val="clear" w:color="auto" w:fill="FFFFFF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jc w:val="left"/>
        <w:textAlignment w:val="baseline"/>
        <w:rPr>
          <w:rFonts w:asciiTheme="majorHAnsi" w:hAnsiTheme="majorHAnsi" w:cs="Arial"/>
          <w:b/>
          <w:sz w:val="20"/>
        </w:rPr>
      </w:pPr>
      <w:r>
        <w:rPr>
          <w:rFonts w:asciiTheme="majorHAnsi" w:hAnsiTheme="majorHAnsi"/>
          <w:b/>
          <w:sz w:val="20"/>
        </w:rPr>
        <w:t>Disponibilize o link da pá</w:t>
      </w:r>
      <w:r w:rsidR="00AE40DA" w:rsidRPr="00C2017C">
        <w:rPr>
          <w:rFonts w:asciiTheme="majorHAnsi" w:hAnsiTheme="majorHAnsi"/>
          <w:b/>
          <w:sz w:val="20"/>
        </w:rPr>
        <w:t>gina para verificação do seu tutor.</w:t>
      </w:r>
    </w:p>
    <w:p w:rsidR="00AE40DA" w:rsidRPr="00C2017C" w:rsidRDefault="00AE40DA" w:rsidP="00AE40DA">
      <w:pPr>
        <w:pStyle w:val="PargrafodaLista"/>
        <w:numPr>
          <w:ilvl w:val="0"/>
          <w:numId w:val="36"/>
        </w:numPr>
        <w:ind w:left="142"/>
        <w:contextualSpacing/>
        <w:jc w:val="left"/>
        <w:rPr>
          <w:rFonts w:asciiTheme="majorHAnsi" w:hAnsiTheme="majorHAnsi" w:cs="Arial"/>
          <w:b/>
          <w:sz w:val="20"/>
        </w:rPr>
      </w:pPr>
      <w:r w:rsidRPr="00C2017C">
        <w:rPr>
          <w:rFonts w:asciiTheme="majorHAnsi" w:hAnsiTheme="majorHAnsi" w:cs="Arial"/>
          <w:b/>
          <w:sz w:val="20"/>
        </w:rPr>
        <w:t>Caso faça o upload do arquivo em quaisquer outros formatos, o mesmo será desconsiderado.</w:t>
      </w:r>
    </w:p>
    <w:p w:rsidR="001501F1" w:rsidRPr="00C2017C" w:rsidRDefault="00AE40DA" w:rsidP="00AE40DA">
      <w:pPr>
        <w:pStyle w:val="PargrafodaLista"/>
        <w:numPr>
          <w:ilvl w:val="0"/>
          <w:numId w:val="36"/>
        </w:numPr>
        <w:ind w:left="142"/>
        <w:contextualSpacing/>
        <w:jc w:val="left"/>
        <w:rPr>
          <w:rFonts w:asciiTheme="majorHAnsi" w:hAnsiTheme="majorHAnsi" w:cs="Arial"/>
          <w:b/>
          <w:sz w:val="20"/>
        </w:rPr>
      </w:pPr>
      <w:r w:rsidRPr="00C2017C">
        <w:rPr>
          <w:rFonts w:asciiTheme="majorHAnsi" w:hAnsiTheme="majorHAnsi" w:cs="Arial"/>
          <w:b/>
          <w:sz w:val="20"/>
        </w:rPr>
        <w:t xml:space="preserve">Site de páginas prontas não será aceita como atividade pratica. </w:t>
      </w:r>
    </w:p>
    <w:sectPr w:rsidR="001501F1" w:rsidRPr="00C2017C" w:rsidSect="00C201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709" w:right="992" w:bottom="426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0AA" w:rsidRDefault="005E50AA">
      <w:r>
        <w:separator/>
      </w:r>
    </w:p>
  </w:endnote>
  <w:endnote w:type="continuationSeparator" w:id="0">
    <w:p w:rsidR="005E50AA" w:rsidRDefault="005E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17C" w:rsidRDefault="00C2017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9A6" w:rsidRDefault="00136E44">
    <w:pPr>
      <w:pStyle w:val="Rodap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865088" behindDoc="0" locked="0" layoutInCell="1" allowOverlap="1" wp14:anchorId="009A8011" wp14:editId="422FC6EB">
              <wp:simplePos x="0" y="0"/>
              <wp:positionH relativeFrom="column">
                <wp:posOffset>-306705</wp:posOffset>
              </wp:positionH>
              <wp:positionV relativeFrom="paragraph">
                <wp:posOffset>156210</wp:posOffset>
              </wp:positionV>
              <wp:extent cx="5410200" cy="240030"/>
              <wp:effectExtent l="0" t="0" r="0" b="7620"/>
              <wp:wrapNone/>
              <wp:docPr id="1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1020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136E44" w:rsidRPr="009C6BF4" w:rsidRDefault="00136E44" w:rsidP="00136E4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9A8011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-24.15pt;margin-top:12.3pt;width:426pt;height:18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" fillcolor="white [3201]" stroked="f" strokeweight=".5pt">
              <v:textbox>
                <w:txbxContent>
                  <w:p w:rsidR="00136E44" w:rsidRPr="009C6BF4" w:rsidRDefault="00136E44" w:rsidP="00136E4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B7C" w:rsidRDefault="00C26B7C" w:rsidP="00C26B7C">
    <w:pPr>
      <w:rPr>
        <w:b/>
        <w:szCs w:val="24"/>
      </w:rPr>
    </w:pPr>
  </w:p>
  <w:p w:rsidR="00C26B7C" w:rsidRPr="00C26B7C" w:rsidRDefault="002C0F09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E1A0E29" wp14:editId="789E39AC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 w:rsidR="0014798B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1A0E2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" fillcolor="white [3201]" stroked="f" strokeweight=".5pt">
              <v:textbox>
                <w:txbxContent>
                  <w:p w:rsidR="0087612B" w:rsidRPr="009C6BF4" w:rsidRDefault="00A40057" w:rsidP="004531A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 w:rsidR="0014798B"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0AA" w:rsidRDefault="005E50AA">
      <w:r>
        <w:separator/>
      </w:r>
    </w:p>
  </w:footnote>
  <w:footnote w:type="continuationSeparator" w:id="0">
    <w:p w:rsidR="005E50AA" w:rsidRDefault="005E5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17C" w:rsidRDefault="00C2017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17C" w:rsidRDefault="00C2017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DEF0ECC" wp14:editId="17177CDB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EF0ECC" id="Rectangle 35" o:spid="_x0000_s1027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" filled="f" strokeweight="1.5pt">
              <v:textbox>
                <w:txbxContent>
                  <w:p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1DA1BD" wp14:editId="3AD2DB1A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AE40DA" w:rsidRPr="00AE40DA" w:rsidRDefault="00AE40DA" w:rsidP="00AE40DA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  <w:r w:rsidRPr="00AE40DA">
                            <w:rPr>
                              <w:b/>
                              <w:sz w:val="48"/>
                              <w:szCs w:val="48"/>
                            </w:rPr>
                            <w:t>HTML5 e CSS Fundamentos</w:t>
                          </w:r>
                        </w:p>
                        <w:p w:rsidR="00C26B7C" w:rsidRPr="0027798F" w:rsidRDefault="00C26B7C" w:rsidP="00C26B7C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1DA1BD" id="_x0000_s1028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" filled="f" strokeweight="1.5pt">
              <v:textbox>
                <w:txbxContent>
                  <w:p w:rsidR="00AE40DA" w:rsidRPr="00AE40DA" w:rsidRDefault="00AE40DA" w:rsidP="00AE40DA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  <w:r w:rsidRPr="00AE40DA">
                      <w:rPr>
                        <w:b/>
                        <w:sz w:val="48"/>
                        <w:szCs w:val="48"/>
                      </w:rPr>
                      <w:t>HTML5 e CSS Fundamentos</w:t>
                    </w:r>
                  </w:p>
                  <w:p w:rsidR="00C26B7C" w:rsidRPr="0027798F" w:rsidRDefault="00C26B7C" w:rsidP="00C26B7C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462C4FA2" wp14:editId="2CF7D5DD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26B7C" w:rsidRDefault="00C26B7C" w:rsidP="00C26B7C"/>
  <w:p w:rsidR="00A40057" w:rsidRDefault="00A40057" w:rsidP="00C26B7C"/>
  <w:p w:rsidR="00DB7AAA" w:rsidRDefault="00DB7AAA" w:rsidP="00C26B7C"/>
  <w:p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D45B39" wp14:editId="7FBC6EAC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</w:t>
                          </w:r>
                          <w:r w:rsidR="009F4998">
                            <w:rPr>
                              <w:b/>
                              <w:sz w:val="22"/>
                              <w:szCs w:val="22"/>
                            </w:rPr>
                            <w:t>10/04/2024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D45B39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" filled="f" strokeweight="1.5pt">
              <v:textbox>
                <w:txbxContent>
                  <w:p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</w:t>
                    </w:r>
                    <w:r w:rsidR="009F4998">
                      <w:rPr>
                        <w:b/>
                        <w:sz w:val="22"/>
                        <w:szCs w:val="22"/>
                      </w:rPr>
                      <w:t>10/04/2024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7AEEBBEF" wp14:editId="33ACBEFB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9F4998">
                            <w:rPr>
                              <w:b/>
                              <w:sz w:val="22"/>
                              <w:szCs w:val="22"/>
                            </w:rPr>
                            <w:t>Guilherme da Silva Dutra</w:t>
                          </w:r>
                          <w:r w:rsidR="009F4998">
                            <w:rPr>
                              <w:b/>
                              <w:sz w:val="22"/>
                              <w:szCs w:val="22"/>
                            </w:rPr>
                            <w:tab/>
                          </w:r>
                          <w:r w:rsidR="009F4998">
                            <w:rPr>
                              <w:b/>
                              <w:sz w:val="22"/>
                              <w:szCs w:val="22"/>
                            </w:rPr>
                            <w:tab/>
                          </w:r>
                          <w:r w:rsidR="009F4998">
                            <w:rPr>
                              <w:b/>
                              <w:sz w:val="22"/>
                              <w:szCs w:val="22"/>
                            </w:rPr>
                            <w:tab/>
                            <w:t>CPF:851.155.500-59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EEBBEF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ZKJA&#10;24ICAAAQBQAADgAAAAAAAAAAAAAAAAAuAgAAZHJzL2Uyb0RvYy54bWxQSwECLQAUAAYACAAAACEA&#10;y08IDt8AAAAHAQAADwAAAAAAAAAAAAAAAADcBAAAZHJzL2Rvd25yZXYueG1sUEsFBgAAAAAEAAQA&#10;8wAAAOgFAAAAAA==&#10;" filled="f" strokeweight="1.5pt">
              <v:textbox>
                <w:txbxContent>
                  <w:p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9F4998">
                      <w:rPr>
                        <w:b/>
                        <w:sz w:val="22"/>
                        <w:szCs w:val="22"/>
                      </w:rPr>
                      <w:t>Guilherme da Silva Dutra</w:t>
                    </w:r>
                    <w:r w:rsidR="009F4998">
                      <w:rPr>
                        <w:b/>
                        <w:sz w:val="22"/>
                        <w:szCs w:val="22"/>
                      </w:rPr>
                      <w:tab/>
                    </w:r>
                    <w:r w:rsidR="009F4998">
                      <w:rPr>
                        <w:b/>
                        <w:sz w:val="22"/>
                        <w:szCs w:val="22"/>
                      </w:rPr>
                      <w:tab/>
                    </w:r>
                    <w:r w:rsidR="009F4998">
                      <w:rPr>
                        <w:b/>
                        <w:sz w:val="22"/>
                        <w:szCs w:val="22"/>
                      </w:rPr>
                      <w:tab/>
                      <w:t>CPF:851.155.500-59</w:t>
                    </w:r>
                  </w:p>
                </w:txbxContent>
              </v:textbox>
            </v:rect>
          </w:pict>
        </mc:Fallback>
      </mc:AlternateContent>
    </w:r>
  </w:p>
  <w:p w:rsidR="00C26B7C" w:rsidRDefault="00C26B7C" w:rsidP="00C26B7C"/>
  <w:p w:rsidR="00C26B7C" w:rsidRDefault="00C26B7C" w:rsidP="00C26B7C"/>
  <w:p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 xml:space="preserve">Atividade Prática </w:t>
    </w:r>
    <w:r w:rsidR="00766371">
      <w:rPr>
        <w:b/>
        <w:sz w:val="44"/>
        <w:szCs w:val="44"/>
      </w:rPr>
      <w:t>F</w:t>
    </w:r>
    <w:bookmarkStart w:id="0" w:name="_GoBack"/>
    <w:bookmarkEnd w:id="0"/>
    <w:r w:rsidR="00766371">
      <w:rPr>
        <w:b/>
        <w:sz w:val="44"/>
        <w:szCs w:val="44"/>
      </w:rPr>
      <w:t>inal</w:t>
    </w:r>
  </w:p>
  <w:p w:rsidR="00C26B7C" w:rsidRDefault="00C26B7C" w:rsidP="00C26B7C">
    <w:pPr>
      <w:tabs>
        <w:tab w:val="left" w:pos="4144"/>
      </w:tabs>
    </w:pPr>
  </w:p>
  <w:p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527601B" wp14:editId="529E92C5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985E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:rsidR="00C26B7C" w:rsidRPr="008319AD" w:rsidRDefault="00C26B7C" w:rsidP="00C26B7C">
    <w:pPr>
      <w:rPr>
        <w:b/>
        <w:sz w:val="16"/>
        <w:szCs w:val="16"/>
      </w:rPr>
    </w:pPr>
  </w:p>
  <w:p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contém quest</w:t>
    </w:r>
    <w:r w:rsidR="00A40057">
      <w:rPr>
        <w:b/>
        <w:sz w:val="22"/>
        <w:szCs w:val="22"/>
      </w:rPr>
      <w:t>ões</w:t>
    </w:r>
    <w:r>
      <w:rPr>
        <w:b/>
        <w:sz w:val="22"/>
        <w:szCs w:val="22"/>
      </w:rPr>
      <w:t xml:space="preserve"> totalizando 10 (dez) pontos</w:t>
    </w:r>
    <w:r w:rsidR="00F0253A">
      <w:rPr>
        <w:b/>
        <w:sz w:val="22"/>
        <w:szCs w:val="22"/>
      </w:rPr>
      <w:t>;</w:t>
    </w:r>
  </w:p>
  <w:p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Você deve preencher </w:t>
    </w:r>
    <w:r w:rsidR="00554359">
      <w:rPr>
        <w:b/>
        <w:sz w:val="22"/>
        <w:szCs w:val="22"/>
      </w:rPr>
      <w:t>com os</w:t>
    </w:r>
    <w:r>
      <w:rPr>
        <w:b/>
        <w:sz w:val="22"/>
        <w:szCs w:val="22"/>
      </w:rPr>
      <w:t xml:space="preserve">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AE40DA">
      <w:rPr>
        <w:b/>
        <w:sz w:val="22"/>
        <w:szCs w:val="22"/>
      </w:rPr>
      <w:t xml:space="preserve"> no formato PDF</w:t>
    </w:r>
    <w:r w:rsidR="00F0253A">
      <w:rPr>
        <w:b/>
        <w:sz w:val="22"/>
        <w:szCs w:val="22"/>
      </w:rPr>
      <w:t>;</w:t>
    </w:r>
  </w:p>
  <w:p w:rsidR="00C57BE5" w:rsidRDefault="00C57BE5" w:rsidP="00C26B7C">
    <w:pPr>
      <w:numPr>
        <w:ilvl w:val="0"/>
        <w:numId w:val="1"/>
      </w:numPr>
      <w:rPr>
        <w:b/>
        <w:sz w:val="22"/>
        <w:szCs w:val="22"/>
      </w:rPr>
    </w:pPr>
    <w:r w:rsidRPr="00650713">
      <w:rPr>
        <w:b/>
        <w:sz w:val="20"/>
      </w:rPr>
      <w:t>Caso faça o upload do arquivo em quaisquer outros formatos, o mesmo será desconsiderado.</w:t>
    </w:r>
  </w:p>
  <w:p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</w:t>
    </w:r>
    <w:r w:rsidR="00554359">
      <w:rPr>
        <w:b/>
        <w:sz w:val="22"/>
        <w:szCs w:val="22"/>
      </w:rPr>
      <w:t>e</w:t>
    </w:r>
    <w:r>
      <w:rPr>
        <w:b/>
        <w:sz w:val="22"/>
        <w:szCs w:val="22"/>
      </w:rPr>
      <w:t xml:space="preserve"> o arquivo pelo sistema no local indicado</w:t>
    </w:r>
    <w:r w:rsidR="00F0253A">
      <w:rPr>
        <w:b/>
        <w:sz w:val="22"/>
        <w:szCs w:val="22"/>
      </w:rPr>
      <w:t>;</w:t>
    </w:r>
  </w:p>
  <w:p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:rsidR="00C26B7C" w:rsidRDefault="002C0F09" w:rsidP="00C26B7C">
    <w:r>
      <w:rPr>
        <w:bCs/>
        <w:noProof/>
        <w:color w:val="333333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28717ACA" wp14:editId="24806E74">
              <wp:simplePos x="0" y="0"/>
              <wp:positionH relativeFrom="column">
                <wp:posOffset>-111760</wp:posOffset>
              </wp:positionH>
              <wp:positionV relativeFrom="paragraph">
                <wp:posOffset>142874</wp:posOffset>
              </wp:positionV>
              <wp:extent cx="6447790" cy="0"/>
              <wp:effectExtent l="0" t="0" r="0" b="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9438EF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:rsidR="00C26B7C" w:rsidRDefault="00C26B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clip_image001"/>
      </v:shape>
    </w:pict>
  </w:numPicBullet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92E30"/>
    <w:multiLevelType w:val="hybridMultilevel"/>
    <w:tmpl w:val="6A887BE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4840CEE"/>
    <w:multiLevelType w:val="hybridMultilevel"/>
    <w:tmpl w:val="C1F8BD0A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646E65"/>
    <w:multiLevelType w:val="hybridMultilevel"/>
    <w:tmpl w:val="7786F1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23"/>
  </w:num>
  <w:num w:numId="4">
    <w:abstractNumId w:val="31"/>
  </w:num>
  <w:num w:numId="5">
    <w:abstractNumId w:val="14"/>
  </w:num>
  <w:num w:numId="6">
    <w:abstractNumId w:val="32"/>
  </w:num>
  <w:num w:numId="7">
    <w:abstractNumId w:val="2"/>
  </w:num>
  <w:num w:numId="8">
    <w:abstractNumId w:val="15"/>
  </w:num>
  <w:num w:numId="9">
    <w:abstractNumId w:val="25"/>
  </w:num>
  <w:num w:numId="10">
    <w:abstractNumId w:val="28"/>
  </w:num>
  <w:num w:numId="11">
    <w:abstractNumId w:val="4"/>
  </w:num>
  <w:num w:numId="12">
    <w:abstractNumId w:val="3"/>
  </w:num>
  <w:num w:numId="13">
    <w:abstractNumId w:val="34"/>
  </w:num>
  <w:num w:numId="14">
    <w:abstractNumId w:val="1"/>
  </w:num>
  <w:num w:numId="15">
    <w:abstractNumId w:val="20"/>
  </w:num>
  <w:num w:numId="16">
    <w:abstractNumId w:val="18"/>
  </w:num>
  <w:num w:numId="17">
    <w:abstractNumId w:val="10"/>
  </w:num>
  <w:num w:numId="18">
    <w:abstractNumId w:val="35"/>
  </w:num>
  <w:num w:numId="19">
    <w:abstractNumId w:val="0"/>
  </w:num>
  <w:num w:numId="20">
    <w:abstractNumId w:val="5"/>
  </w:num>
  <w:num w:numId="21">
    <w:abstractNumId w:val="8"/>
  </w:num>
  <w:num w:numId="22">
    <w:abstractNumId w:val="33"/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6"/>
  </w:num>
  <w:num w:numId="26">
    <w:abstractNumId w:val="13"/>
  </w:num>
  <w:num w:numId="27">
    <w:abstractNumId w:val="27"/>
  </w:num>
  <w:num w:numId="28">
    <w:abstractNumId w:val="6"/>
  </w:num>
  <w:num w:numId="29">
    <w:abstractNumId w:val="12"/>
  </w:num>
  <w:num w:numId="30">
    <w:abstractNumId w:val="36"/>
  </w:num>
  <w:num w:numId="31">
    <w:abstractNumId w:val="19"/>
  </w:num>
  <w:num w:numId="32">
    <w:abstractNumId w:val="22"/>
  </w:num>
  <w:num w:numId="33">
    <w:abstractNumId w:val="11"/>
  </w:num>
  <w:num w:numId="34">
    <w:abstractNumId w:val="9"/>
  </w:num>
  <w:num w:numId="35">
    <w:abstractNumId w:val="29"/>
  </w:num>
  <w:num w:numId="36">
    <w:abstractNumId w:val="17"/>
  </w:num>
  <w:num w:numId="37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2D"/>
    <w:rsid w:val="00001A54"/>
    <w:rsid w:val="0001103F"/>
    <w:rsid w:val="00015557"/>
    <w:rsid w:val="00020277"/>
    <w:rsid w:val="0002455B"/>
    <w:rsid w:val="00027208"/>
    <w:rsid w:val="00030FE5"/>
    <w:rsid w:val="00033219"/>
    <w:rsid w:val="00034591"/>
    <w:rsid w:val="000351B1"/>
    <w:rsid w:val="00035F88"/>
    <w:rsid w:val="000419FB"/>
    <w:rsid w:val="000606D2"/>
    <w:rsid w:val="00065AB6"/>
    <w:rsid w:val="00066730"/>
    <w:rsid w:val="00067DEB"/>
    <w:rsid w:val="00070928"/>
    <w:rsid w:val="00077EEF"/>
    <w:rsid w:val="0008382E"/>
    <w:rsid w:val="00097201"/>
    <w:rsid w:val="000B1C2A"/>
    <w:rsid w:val="000C21DA"/>
    <w:rsid w:val="000D0284"/>
    <w:rsid w:val="000E107A"/>
    <w:rsid w:val="000E37A3"/>
    <w:rsid w:val="000E7897"/>
    <w:rsid w:val="00112539"/>
    <w:rsid w:val="001140D9"/>
    <w:rsid w:val="00116372"/>
    <w:rsid w:val="00136E44"/>
    <w:rsid w:val="0014798B"/>
    <w:rsid w:val="001501F1"/>
    <w:rsid w:val="00150EBF"/>
    <w:rsid w:val="00151558"/>
    <w:rsid w:val="00153770"/>
    <w:rsid w:val="0016378A"/>
    <w:rsid w:val="00173436"/>
    <w:rsid w:val="0019563B"/>
    <w:rsid w:val="001A0549"/>
    <w:rsid w:val="001C1730"/>
    <w:rsid w:val="001C6852"/>
    <w:rsid w:val="001D7EE0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7536"/>
    <w:rsid w:val="002B3CA8"/>
    <w:rsid w:val="002C0F09"/>
    <w:rsid w:val="002C2473"/>
    <w:rsid w:val="002C3E78"/>
    <w:rsid w:val="002C79BA"/>
    <w:rsid w:val="002D53A9"/>
    <w:rsid w:val="002D5FD1"/>
    <w:rsid w:val="002E7C55"/>
    <w:rsid w:val="0030369F"/>
    <w:rsid w:val="00306B02"/>
    <w:rsid w:val="003339CB"/>
    <w:rsid w:val="00333AF3"/>
    <w:rsid w:val="003548A9"/>
    <w:rsid w:val="00365887"/>
    <w:rsid w:val="0037603C"/>
    <w:rsid w:val="003844F5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5BB"/>
    <w:rsid w:val="004A2640"/>
    <w:rsid w:val="004A7504"/>
    <w:rsid w:val="004B0E05"/>
    <w:rsid w:val="004D0589"/>
    <w:rsid w:val="004D22B1"/>
    <w:rsid w:val="004D4745"/>
    <w:rsid w:val="004D5EA4"/>
    <w:rsid w:val="004D7BE6"/>
    <w:rsid w:val="004E2649"/>
    <w:rsid w:val="005068C4"/>
    <w:rsid w:val="00525C32"/>
    <w:rsid w:val="005353DE"/>
    <w:rsid w:val="00554227"/>
    <w:rsid w:val="00554359"/>
    <w:rsid w:val="00554B34"/>
    <w:rsid w:val="00556CCD"/>
    <w:rsid w:val="00562D28"/>
    <w:rsid w:val="005646C1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5E50AA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34E6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60B36"/>
    <w:rsid w:val="00766371"/>
    <w:rsid w:val="00766FE8"/>
    <w:rsid w:val="00767B4D"/>
    <w:rsid w:val="00783C78"/>
    <w:rsid w:val="00785125"/>
    <w:rsid w:val="00787755"/>
    <w:rsid w:val="00787BE1"/>
    <w:rsid w:val="007A7A94"/>
    <w:rsid w:val="007C2FE9"/>
    <w:rsid w:val="007C321A"/>
    <w:rsid w:val="007C67CB"/>
    <w:rsid w:val="007D6D8D"/>
    <w:rsid w:val="007E46B6"/>
    <w:rsid w:val="00800575"/>
    <w:rsid w:val="008039A3"/>
    <w:rsid w:val="00813435"/>
    <w:rsid w:val="00820C5B"/>
    <w:rsid w:val="00823E4C"/>
    <w:rsid w:val="008319AD"/>
    <w:rsid w:val="008403D8"/>
    <w:rsid w:val="00853936"/>
    <w:rsid w:val="0087389B"/>
    <w:rsid w:val="0087612B"/>
    <w:rsid w:val="008816F6"/>
    <w:rsid w:val="00894BB7"/>
    <w:rsid w:val="008B08D3"/>
    <w:rsid w:val="008C4FB9"/>
    <w:rsid w:val="008D7F5D"/>
    <w:rsid w:val="008E396E"/>
    <w:rsid w:val="00902103"/>
    <w:rsid w:val="00913A41"/>
    <w:rsid w:val="009148CC"/>
    <w:rsid w:val="009176B2"/>
    <w:rsid w:val="00920FAC"/>
    <w:rsid w:val="00944620"/>
    <w:rsid w:val="0094519A"/>
    <w:rsid w:val="0095235F"/>
    <w:rsid w:val="00972E18"/>
    <w:rsid w:val="00975860"/>
    <w:rsid w:val="009856E1"/>
    <w:rsid w:val="00993BB2"/>
    <w:rsid w:val="009979E4"/>
    <w:rsid w:val="009A50E3"/>
    <w:rsid w:val="009A57E2"/>
    <w:rsid w:val="009C0668"/>
    <w:rsid w:val="009C6BF4"/>
    <w:rsid w:val="009D326C"/>
    <w:rsid w:val="009D39B2"/>
    <w:rsid w:val="009D6B82"/>
    <w:rsid w:val="009E079E"/>
    <w:rsid w:val="009E25B0"/>
    <w:rsid w:val="009F4998"/>
    <w:rsid w:val="00A10C2F"/>
    <w:rsid w:val="00A11518"/>
    <w:rsid w:val="00A2697F"/>
    <w:rsid w:val="00A2799D"/>
    <w:rsid w:val="00A37FF1"/>
    <w:rsid w:val="00A40057"/>
    <w:rsid w:val="00A432F1"/>
    <w:rsid w:val="00A67054"/>
    <w:rsid w:val="00A725A1"/>
    <w:rsid w:val="00A82C59"/>
    <w:rsid w:val="00AA5126"/>
    <w:rsid w:val="00AB224F"/>
    <w:rsid w:val="00AE2AEC"/>
    <w:rsid w:val="00AE40DA"/>
    <w:rsid w:val="00B13780"/>
    <w:rsid w:val="00B44CF5"/>
    <w:rsid w:val="00B476A9"/>
    <w:rsid w:val="00B56B93"/>
    <w:rsid w:val="00B729C8"/>
    <w:rsid w:val="00B76588"/>
    <w:rsid w:val="00B803C0"/>
    <w:rsid w:val="00B84EC9"/>
    <w:rsid w:val="00B94446"/>
    <w:rsid w:val="00B95358"/>
    <w:rsid w:val="00BA3B50"/>
    <w:rsid w:val="00BA4F8A"/>
    <w:rsid w:val="00BA632E"/>
    <w:rsid w:val="00BB1317"/>
    <w:rsid w:val="00BB279F"/>
    <w:rsid w:val="00BC24C9"/>
    <w:rsid w:val="00BC5D82"/>
    <w:rsid w:val="00BD79F9"/>
    <w:rsid w:val="00BF562A"/>
    <w:rsid w:val="00BF7D66"/>
    <w:rsid w:val="00C015AE"/>
    <w:rsid w:val="00C073FC"/>
    <w:rsid w:val="00C10615"/>
    <w:rsid w:val="00C2017C"/>
    <w:rsid w:val="00C21A19"/>
    <w:rsid w:val="00C26B7C"/>
    <w:rsid w:val="00C32DDA"/>
    <w:rsid w:val="00C34689"/>
    <w:rsid w:val="00C37562"/>
    <w:rsid w:val="00C453F4"/>
    <w:rsid w:val="00C47C17"/>
    <w:rsid w:val="00C57BE5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077CB"/>
    <w:rsid w:val="00D1206C"/>
    <w:rsid w:val="00D33D45"/>
    <w:rsid w:val="00D47489"/>
    <w:rsid w:val="00D657B4"/>
    <w:rsid w:val="00D71646"/>
    <w:rsid w:val="00D75B40"/>
    <w:rsid w:val="00D90F51"/>
    <w:rsid w:val="00D96516"/>
    <w:rsid w:val="00DB1F89"/>
    <w:rsid w:val="00DB54A2"/>
    <w:rsid w:val="00DB6454"/>
    <w:rsid w:val="00DB7AAA"/>
    <w:rsid w:val="00DD2B66"/>
    <w:rsid w:val="00DD7A71"/>
    <w:rsid w:val="00DE1CE8"/>
    <w:rsid w:val="00DF1705"/>
    <w:rsid w:val="00E24BB4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263A"/>
    <w:rsid w:val="00EB47B7"/>
    <w:rsid w:val="00EC7EA3"/>
    <w:rsid w:val="00ED48D1"/>
    <w:rsid w:val="00ED74F9"/>
    <w:rsid w:val="00EF2D8E"/>
    <w:rsid w:val="00EF71A9"/>
    <w:rsid w:val="00F0253A"/>
    <w:rsid w:val="00F07AE7"/>
    <w:rsid w:val="00F13620"/>
    <w:rsid w:val="00F26AF0"/>
    <w:rsid w:val="00F40D4E"/>
    <w:rsid w:val="00F42B91"/>
    <w:rsid w:val="00F71FF1"/>
    <w:rsid w:val="00F7315A"/>
    <w:rsid w:val="00F82E4A"/>
    <w:rsid w:val="00F8382D"/>
    <w:rsid w:val="00FA465F"/>
    <w:rsid w:val="00FA4BBF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stroke weight="1pt"/>
    </o:shapedefaults>
    <o:shapelayout v:ext="edit">
      <o:idmap v:ext="edit" data="1"/>
    </o:shapelayout>
  </w:shapeDefaults>
  <w:decimalSymbol w:val=","/>
  <w:listSeparator w:val=";"/>
  <w14:docId w14:val="15E886BD"/>
  <w15:docId w15:val="{3C64D80A-DE03-4B70-A2FD-D3D75844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Ttulo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Ttulo3">
    <w:name w:val="heading 3"/>
    <w:basedOn w:val="Normal"/>
    <w:next w:val="Normal"/>
    <w:link w:val="Ttulo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xerccios">
    <w:name w:val="Exercícios"/>
    <w:basedOn w:val="Corpodetexto"/>
    <w:next w:val="Corpodetexto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Corpodetexto">
    <w:name w:val="Body Text"/>
    <w:basedOn w:val="Normal"/>
    <w:rsid w:val="00477D12"/>
    <w:pPr>
      <w:spacing w:after="120"/>
    </w:pPr>
  </w:style>
  <w:style w:type="paragraph" w:styleId="Cabealho">
    <w:name w:val="header"/>
    <w:basedOn w:val="Normal"/>
    <w:link w:val="CabealhoChar"/>
    <w:rsid w:val="00477D1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477D12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477D12"/>
    <w:rPr>
      <w:sz w:val="16"/>
    </w:rPr>
  </w:style>
  <w:style w:type="paragraph" w:styleId="Textodecomentrio">
    <w:name w:val="annotation text"/>
    <w:basedOn w:val="Normal"/>
    <w:semiHidden/>
    <w:rsid w:val="00477D12"/>
    <w:rPr>
      <w:sz w:val="20"/>
    </w:rPr>
  </w:style>
  <w:style w:type="character" w:styleId="Nmerodepgina">
    <w:name w:val="page number"/>
    <w:basedOn w:val="Fontepargpadro"/>
    <w:rsid w:val="00477D12"/>
  </w:style>
  <w:style w:type="character" w:customStyle="1" w:styleId="CabealhoChar">
    <w:name w:val="Cabeçalho Char"/>
    <w:basedOn w:val="Fontepargpadro"/>
    <w:link w:val="Cabealho"/>
    <w:uiPriority w:val="99"/>
    <w:rsid w:val="00A2697F"/>
    <w:rPr>
      <w:sz w:val="24"/>
    </w:rPr>
  </w:style>
  <w:style w:type="table" w:styleId="Tabelacomgrade">
    <w:name w:val="Table Grid"/>
    <w:basedOn w:val="Tabela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A2697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2697F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A2697F"/>
    <w:rPr>
      <w:sz w:val="24"/>
    </w:rPr>
  </w:style>
  <w:style w:type="paragraph" w:styleId="Corpodetexto3">
    <w:name w:val="Body Text 3"/>
    <w:basedOn w:val="Normal"/>
    <w:link w:val="Corpodetexto3Char"/>
    <w:rsid w:val="004D5EA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4D5EA4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rsid w:val="0007092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070928"/>
    <w:rPr>
      <w:sz w:val="24"/>
    </w:rPr>
  </w:style>
  <w:style w:type="character" w:customStyle="1" w:styleId="Ttulo3Char">
    <w:name w:val="Título 3 Char"/>
    <w:basedOn w:val="Fontepargpadro"/>
    <w:link w:val="Ttulo3"/>
    <w:rsid w:val="00070928"/>
    <w:rPr>
      <w:rFonts w:ascii="Arial" w:hAnsi="Arial" w:cs="Arial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rsid w:val="00070928"/>
    <w:rPr>
      <w:b/>
      <w:bCs/>
      <w:sz w:val="28"/>
      <w:szCs w:val="28"/>
    </w:rPr>
  </w:style>
  <w:style w:type="paragraph" w:styleId="Corpodetexto2">
    <w:name w:val="Body Text 2"/>
    <w:basedOn w:val="Normal"/>
    <w:link w:val="Corpodetexto2Char"/>
    <w:rsid w:val="00306B0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Fontepargpadro"/>
    <w:rsid w:val="00306B02"/>
    <w:rPr>
      <w:color w:val="0000FF"/>
      <w:u w:val="single"/>
    </w:rPr>
  </w:style>
  <w:style w:type="character" w:customStyle="1" w:styleId="example1">
    <w:name w:val="example1"/>
    <w:basedOn w:val="Fontepargpadro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PargrafodaLista">
    <w:name w:val="List Paragraph"/>
    <w:basedOn w:val="Normal"/>
    <w:uiPriority w:val="34"/>
    <w:qFormat/>
    <w:rsid w:val="00B803C0"/>
    <w:pPr>
      <w:ind w:left="708"/>
    </w:pPr>
  </w:style>
  <w:style w:type="paragraph" w:styleId="Recuodecorpodetexto3">
    <w:name w:val="Body Text Indent 3"/>
    <w:basedOn w:val="Normal"/>
    <w:link w:val="Recuodecorpodetexto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B803C0"/>
    <w:rPr>
      <w:sz w:val="16"/>
      <w:szCs w:val="16"/>
    </w:rPr>
  </w:style>
  <w:style w:type="character" w:customStyle="1" w:styleId="Ttulo6Char">
    <w:name w:val="Título 6 Char"/>
    <w:basedOn w:val="Fontepargpadro"/>
    <w:link w:val="Ttulo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tulo">
    <w:name w:val="Title"/>
    <w:basedOn w:val="Normal"/>
    <w:link w:val="Ttulo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tuloChar">
    <w:name w:val="Título Char"/>
    <w:basedOn w:val="Fontepargpadro"/>
    <w:link w:val="Ttulo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Fontepargpadro"/>
    <w:rsid w:val="00A67054"/>
  </w:style>
  <w:style w:type="character" w:styleId="Forte">
    <w:name w:val="Strong"/>
    <w:basedOn w:val="Fontepargpadro"/>
    <w:uiPriority w:val="22"/>
    <w:qFormat/>
    <w:rsid w:val="004D7BE6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5A0E5B"/>
    <w:rPr>
      <w:color w:val="808080"/>
    </w:rPr>
  </w:style>
  <w:style w:type="character" w:styleId="nfase">
    <w:name w:val="Emphasis"/>
    <w:basedOn w:val="Fontepargpadro"/>
    <w:uiPriority w:val="20"/>
    <w:qFormat/>
    <w:rsid w:val="00591288"/>
    <w:rPr>
      <w:i/>
      <w:iCs/>
    </w:rPr>
  </w:style>
  <w:style w:type="character" w:customStyle="1" w:styleId="color">
    <w:name w:val="color"/>
    <w:basedOn w:val="Fontepargpadro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E1F13-BC11-4B86-8569-39B0EA21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Guilherme Dutra</cp:lastModifiedBy>
  <cp:revision>2</cp:revision>
  <cp:lastPrinted>2016-07-02T13:04:00Z</cp:lastPrinted>
  <dcterms:created xsi:type="dcterms:W3CDTF">2024-04-10T16:16:00Z</dcterms:created>
  <dcterms:modified xsi:type="dcterms:W3CDTF">2024-04-10T16:16:00Z</dcterms:modified>
</cp:coreProperties>
</file>